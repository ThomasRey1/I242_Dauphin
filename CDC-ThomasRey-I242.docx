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7DD88" w14:textId="24F93165"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14:paraId="4EE0E234" w14:textId="77777777" w:rsidTr="005C1027">
        <w:trPr>
          <w:trHeight w:val="260"/>
          <w:jc w:val="center"/>
        </w:trPr>
        <w:tc>
          <w:tcPr>
            <w:tcW w:w="3234" w:type="dxa"/>
          </w:tcPr>
          <w:p w14:paraId="201A5DE2" w14:textId="77777777"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14:paraId="2E9078C6" w14:textId="77777777"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14:paraId="77761D51" w14:textId="2BA78F8D" w:rsidR="00EB446B" w:rsidRPr="00A813D9" w:rsidRDefault="00A813D9" w:rsidP="00AA463F">
            <w:pPr>
              <w:pStyle w:val="NOM"/>
            </w:pPr>
            <w:r w:rsidRPr="00A813D9">
              <w:t>Rey</w:t>
            </w:r>
          </w:p>
        </w:tc>
        <w:tc>
          <w:tcPr>
            <w:tcW w:w="2409" w:type="dxa"/>
          </w:tcPr>
          <w:p w14:paraId="094FA105" w14:textId="6DCEF4E8"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A813D9">
              <w:t>Thomas</w:t>
            </w:r>
          </w:p>
        </w:tc>
      </w:tr>
      <w:tr w:rsidR="00186359" w14:paraId="42129EF2" w14:textId="77777777" w:rsidTr="005C1027">
        <w:trPr>
          <w:trHeight w:val="260"/>
          <w:jc w:val="center"/>
        </w:trPr>
        <w:tc>
          <w:tcPr>
            <w:tcW w:w="3234" w:type="dxa"/>
          </w:tcPr>
          <w:p w14:paraId="2452D73C" w14:textId="77777777"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14:paraId="1917D352" w14:textId="46D2F68F" w:rsidR="00186359" w:rsidRPr="00B916EE" w:rsidRDefault="00A813D9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14:paraId="5AC15288" w14:textId="77777777" w:rsidTr="005C1027">
        <w:trPr>
          <w:trHeight w:val="260"/>
          <w:jc w:val="center"/>
        </w:trPr>
        <w:tc>
          <w:tcPr>
            <w:tcW w:w="3234" w:type="dxa"/>
          </w:tcPr>
          <w:p w14:paraId="5F687F8E" w14:textId="77777777"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14:paraId="46F25C07" w14:textId="3031EF2E" w:rsidR="00CF52ED" w:rsidRPr="00C93A03" w:rsidRDefault="00A813D9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35</w:t>
            </w:r>
          </w:p>
        </w:tc>
      </w:tr>
      <w:tr w:rsidR="00CF52ED" w14:paraId="29AF07EC" w14:textId="77777777" w:rsidTr="005C1027">
        <w:trPr>
          <w:trHeight w:val="260"/>
          <w:jc w:val="center"/>
        </w:trPr>
        <w:tc>
          <w:tcPr>
            <w:tcW w:w="3234" w:type="dxa"/>
          </w:tcPr>
          <w:p w14:paraId="45880B04" w14:textId="77777777"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14:paraId="0F1B699B" w14:textId="7393288C" w:rsidR="00CF52ED" w:rsidRPr="00C93A03" w:rsidRDefault="00A813D9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12h45-17h00 tous les jeudis</w:t>
            </w:r>
          </w:p>
        </w:tc>
      </w:tr>
      <w:tr w:rsidR="00CF52ED" w14:paraId="76B7341F" w14:textId="77777777" w:rsidTr="005C1027">
        <w:trPr>
          <w:trHeight w:val="260"/>
          <w:jc w:val="center"/>
        </w:trPr>
        <w:tc>
          <w:tcPr>
            <w:tcW w:w="3234" w:type="dxa"/>
          </w:tcPr>
          <w:p w14:paraId="3ACFAD72" w14:textId="77777777"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14:paraId="4C3DB78B" w14:textId="2843CBF3" w:rsidR="00CF52ED" w:rsidRPr="00C93A03" w:rsidRDefault="00A813D9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26h</w:t>
            </w:r>
          </w:p>
        </w:tc>
      </w:tr>
    </w:tbl>
    <w:p w14:paraId="6D57874A" w14:textId="77777777"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14:paraId="51EE0FCD" w14:textId="77777777"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14:paraId="34E1174C" w14:textId="776DB4CF"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14:paraId="3A4780B2" w14:textId="524E5738"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14:paraId="633406D3" w14:textId="097E1A7E"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 w14:paraId="5DD3599D" w14:textId="77777777">
        <w:tc>
          <w:tcPr>
            <w:tcW w:w="5000" w:type="pct"/>
          </w:tcPr>
          <w:p w14:paraId="5DF6BD91" w14:textId="3666F42D" w:rsidR="00EE4063" w:rsidRDefault="00B81B0C" w:rsidP="00EE4063">
            <w:pPr>
              <w:pStyle w:val="Corpsdetexte"/>
              <w:spacing w:after="0"/>
              <w:ind w:left="426"/>
              <w:jc w:val="both"/>
            </w:pPr>
            <w:r>
              <w:t xml:space="preserve">Doodle </w:t>
            </w:r>
            <w:r w:rsidR="00AC6FE2">
              <w:t>S</w:t>
            </w:r>
            <w:r>
              <w:t>us</w:t>
            </w:r>
          </w:p>
        </w:tc>
      </w:tr>
    </w:tbl>
    <w:p w14:paraId="1021B222" w14:textId="196F3374"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 w14:paraId="6BF20B37" w14:textId="77777777">
        <w:trPr>
          <w:jc w:val="center"/>
        </w:trPr>
        <w:tc>
          <w:tcPr>
            <w:tcW w:w="5000" w:type="pct"/>
          </w:tcPr>
          <w:p w14:paraId="77BB6A83" w14:textId="52A1299A" w:rsidR="00E03566" w:rsidRPr="00E03566" w:rsidRDefault="00950D47" w:rsidP="003F111A">
            <w:pPr>
              <w:pStyle w:val="Corpsdetexte"/>
              <w:spacing w:after="0"/>
              <w:ind w:left="426"/>
            </w:pPr>
            <w:r>
              <w:t>Réalisation d’un jeu Doodle Jump en assembleur</w:t>
            </w:r>
          </w:p>
        </w:tc>
      </w:tr>
    </w:tbl>
    <w:p w14:paraId="3FA51EE9" w14:textId="4E387F84"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14:paraId="6C755EAE" w14:textId="77777777">
        <w:trPr>
          <w:jc w:val="center"/>
        </w:trPr>
        <w:tc>
          <w:tcPr>
            <w:tcW w:w="5000" w:type="pct"/>
          </w:tcPr>
          <w:p w14:paraId="56B20DD1" w14:textId="27FDE51C" w:rsidR="00723EAA" w:rsidRDefault="00723EAA" w:rsidP="006D683A">
            <w:pPr>
              <w:pStyle w:val="Corpsdetexte"/>
              <w:spacing w:after="0"/>
              <w:ind w:left="426"/>
            </w:pPr>
            <w:r>
              <w:t xml:space="preserve">1 PC </w:t>
            </w:r>
            <w:r w:rsidR="006D683A">
              <w:t>sur Windows 10</w:t>
            </w:r>
          </w:p>
          <w:p w14:paraId="07C8FD7F" w14:textId="0E2E3360" w:rsidR="00771EED" w:rsidRDefault="006D683A" w:rsidP="00723EAA">
            <w:pPr>
              <w:pStyle w:val="Corpsdetexte"/>
              <w:spacing w:after="0"/>
              <w:ind w:left="426"/>
            </w:pPr>
            <w:r>
              <w:t>Simulateur dauphin</w:t>
            </w:r>
          </w:p>
          <w:p w14:paraId="5F4B1775" w14:textId="16605476" w:rsidR="006D683A" w:rsidRDefault="006D683A" w:rsidP="00723EAA">
            <w:pPr>
              <w:pStyle w:val="Corpsdetexte"/>
              <w:spacing w:after="0"/>
              <w:ind w:left="426"/>
            </w:pPr>
            <w:r>
              <w:t>Internet</w:t>
            </w:r>
          </w:p>
          <w:p w14:paraId="14A8DA90" w14:textId="4787BA7F" w:rsidR="006D683A" w:rsidRDefault="006D683A" w:rsidP="00723EAA">
            <w:pPr>
              <w:pStyle w:val="Corpsdetexte"/>
              <w:spacing w:after="0"/>
              <w:ind w:left="426"/>
            </w:pPr>
            <w:r>
              <w:t>Suite office</w:t>
            </w:r>
          </w:p>
          <w:p w14:paraId="44B19A33" w14:textId="227EF93F" w:rsidR="00723EAA" w:rsidRPr="00771EED" w:rsidRDefault="00723EA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</w:p>
        </w:tc>
      </w:tr>
    </w:tbl>
    <w:p w14:paraId="6DBE3657" w14:textId="30D60D37"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14:paraId="2F67AD67" w14:textId="77777777">
        <w:trPr>
          <w:jc w:val="center"/>
        </w:trPr>
        <w:tc>
          <w:tcPr>
            <w:tcW w:w="5000" w:type="pct"/>
          </w:tcPr>
          <w:p w14:paraId="35378EA2" w14:textId="1A24782C" w:rsidR="00AF7342" w:rsidRDefault="006D683A" w:rsidP="0012683C">
            <w:pPr>
              <w:pStyle w:val="Corpsdetexte"/>
              <w:spacing w:after="0"/>
              <w:ind w:left="426"/>
            </w:pPr>
            <w:r>
              <w:t>Aucun</w:t>
            </w:r>
          </w:p>
        </w:tc>
      </w:tr>
    </w:tbl>
    <w:p w14:paraId="37740603" w14:textId="6880B701" w:rsidR="00411F94" w:rsidRPr="007625C0" w:rsidRDefault="00B81B0C" w:rsidP="0034690C">
      <w:pPr>
        <w:pStyle w:val="Titre1"/>
        <w:keepNext/>
        <w:keepLines/>
      </w:pPr>
      <w:r w:rsidRPr="00B81B0C">
        <w:drawing>
          <wp:anchor distT="0" distB="0" distL="114300" distR="114300" simplePos="0" relativeHeight="251658240" behindDoc="0" locked="0" layoutInCell="1" allowOverlap="1" wp14:anchorId="6063C963" wp14:editId="041A145E">
            <wp:simplePos x="0" y="0"/>
            <wp:positionH relativeFrom="margin">
              <wp:align>right</wp:align>
            </wp:positionH>
            <wp:positionV relativeFrom="paragraph">
              <wp:posOffset>543091</wp:posOffset>
            </wp:positionV>
            <wp:extent cx="1732915" cy="1550670"/>
            <wp:effectExtent l="0" t="0" r="63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DF1">
        <w:t>DESCRIPTIF DU PROJET</w:t>
      </w:r>
    </w:p>
    <w:p w14:paraId="79176067" w14:textId="63E0F2F0" w:rsidR="00D27EDD" w:rsidRDefault="00B81B0C" w:rsidP="009C6DF1">
      <w:pPr>
        <w:pStyle w:val="Corpsdetexte"/>
        <w:spacing w:after="0"/>
        <w:ind w:left="426"/>
      </w:pPr>
      <w:r>
        <w:t>L’utilisateur contrôle un personnage qui saute automatiquement et doit aller le plus haut possible.</w:t>
      </w:r>
      <w:r w:rsidRPr="00B81B0C">
        <w:rPr>
          <w:noProof/>
        </w:rPr>
        <w:t xml:space="preserve"> </w:t>
      </w:r>
    </w:p>
    <w:p w14:paraId="7EE04DE9" w14:textId="092D121C" w:rsidR="00B81B0C" w:rsidRDefault="00B81B0C" w:rsidP="00B81B0C">
      <w:pPr>
        <w:pStyle w:val="Corpsdetexte"/>
        <w:numPr>
          <w:ilvl w:val="0"/>
          <w:numId w:val="23"/>
        </w:numPr>
        <w:spacing w:after="0"/>
      </w:pPr>
      <w:r>
        <w:t>L’utilisateur peut se déplace de gauche à droite et inversement.</w:t>
      </w:r>
    </w:p>
    <w:p w14:paraId="6C2BA2A7" w14:textId="0B1522EE" w:rsidR="00B81B0C" w:rsidRDefault="00B81B0C" w:rsidP="00B81B0C">
      <w:pPr>
        <w:pStyle w:val="Corpsdetexte"/>
        <w:numPr>
          <w:ilvl w:val="0"/>
          <w:numId w:val="23"/>
        </w:numPr>
        <w:spacing w:after="0"/>
      </w:pPr>
      <w:r>
        <w:t>La partie prend fin quand l’utilisateur touche le bas de l’écran.</w:t>
      </w:r>
    </w:p>
    <w:p w14:paraId="02723387" w14:textId="743AD425" w:rsidR="00AC6FE2" w:rsidRDefault="00AC6FE2" w:rsidP="00AC6FE2">
      <w:pPr>
        <w:pStyle w:val="Corpsdetexte"/>
        <w:numPr>
          <w:ilvl w:val="0"/>
          <w:numId w:val="23"/>
        </w:numPr>
        <w:spacing w:after="0"/>
      </w:pPr>
      <w:r>
        <w:t>Le score augmente au fur et à mesure que l’utilisateur grimpe.</w:t>
      </w:r>
    </w:p>
    <w:p w14:paraId="75B6B990" w14:textId="1FEFD1D8" w:rsidR="00AC6FE2" w:rsidRDefault="00AC6FE2" w:rsidP="00AC6FE2">
      <w:pPr>
        <w:pStyle w:val="Corpsdetexte"/>
        <w:spacing w:after="0"/>
        <w:ind w:left="426"/>
      </w:pPr>
      <w:r>
        <w:t>Si le temps le permet.</w:t>
      </w:r>
    </w:p>
    <w:p w14:paraId="4E520C95" w14:textId="59064735" w:rsidR="00AC6FE2" w:rsidRDefault="00AC6FE2" w:rsidP="00AC6FE2">
      <w:pPr>
        <w:pStyle w:val="Corpsdetexte"/>
        <w:numPr>
          <w:ilvl w:val="0"/>
          <w:numId w:val="24"/>
        </w:numPr>
        <w:spacing w:after="0"/>
        <w:ind w:left="1134"/>
      </w:pPr>
      <w:r>
        <w:t>Si le personnage touche le bord de l’écran, alors il passe de l’autre côté.</w:t>
      </w:r>
    </w:p>
    <w:p w14:paraId="10DA3BEB" w14:textId="3D7CA9D8" w:rsidR="00D27EDD" w:rsidRPr="00D27EDD" w:rsidRDefault="00D27EDD" w:rsidP="002D28B5">
      <w:pPr>
        <w:pStyle w:val="Corpsdetexte"/>
        <w:spacing w:after="0"/>
        <w:ind w:left="426"/>
      </w:pPr>
    </w:p>
    <w:p w14:paraId="1F395A73" w14:textId="10EF6F23" w:rsidR="003B62CD" w:rsidRDefault="003B62CD" w:rsidP="0034690C">
      <w:pPr>
        <w:pStyle w:val="Titre1"/>
        <w:keepNext/>
        <w:keepLines/>
      </w:pPr>
      <w:r w:rsidRPr="007625C0">
        <w:lastRenderedPageBreak/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 w14:paraId="694B9C60" w14:textId="77777777">
        <w:trPr>
          <w:jc w:val="center"/>
        </w:trPr>
        <w:tc>
          <w:tcPr>
            <w:tcW w:w="5000" w:type="pct"/>
          </w:tcPr>
          <w:p w14:paraId="764FAA77" w14:textId="7DBA9D4B" w:rsidR="00496A34" w:rsidRDefault="00AC6FE2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Code assembleur</w:t>
            </w:r>
          </w:p>
        </w:tc>
      </w:tr>
    </w:tbl>
    <w:p w14:paraId="14BB068A" w14:textId="77777777"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 w14:paraId="28FCC1F6" w14:textId="77777777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65F692AE" w14:textId="77777777"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3F66000B" w14:textId="77777777"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471C6FE0" w14:textId="77777777"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 w14:paraId="1CFDCB0D" w14:textId="77777777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14:paraId="03A9CF31" w14:textId="77777777"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14:paraId="247E2F98" w14:textId="77777777"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14:paraId="17F494D1" w14:textId="77777777"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 w14:paraId="01C0AEE9" w14:textId="77777777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14:paraId="4F63833E" w14:textId="77777777"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14:paraId="37AED357" w14:textId="77777777"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14:paraId="48EE8713" w14:textId="77777777"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14:paraId="5802CD4D" w14:textId="77777777"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D0371" w14:textId="77777777" w:rsidR="00366D54" w:rsidRDefault="00366D54">
      <w:r>
        <w:separator/>
      </w:r>
    </w:p>
  </w:endnote>
  <w:endnote w:type="continuationSeparator" w:id="0">
    <w:p w14:paraId="361C302F" w14:textId="77777777" w:rsidR="00366D54" w:rsidRDefault="0036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 w14:paraId="524F6B7D" w14:textId="77777777">
      <w:tc>
        <w:tcPr>
          <w:tcW w:w="3969" w:type="dxa"/>
          <w:vAlign w:val="center"/>
        </w:tcPr>
        <w:p w14:paraId="719916B0" w14:textId="77777777"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A813D9">
            <w:rPr>
              <w:noProof/>
              <w:sz w:val="16"/>
              <w:szCs w:val="16"/>
            </w:rPr>
            <w:t>Document1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14:paraId="19085A2C" w14:textId="77777777"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FD7D25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FD7D25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14:paraId="707803C0" w14:textId="77777777"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14:paraId="4734DEAD" w14:textId="77777777"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14:paraId="4BDB6FAE" w14:textId="77777777"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35B15" w14:textId="0713EA54" w:rsidR="002D28B5" w:rsidRDefault="006D683A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F2B12DC" wp14:editId="0972758A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9478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"/>
          </w:pict>
        </mc:Fallback>
      </mc:AlternateContent>
    </w:r>
  </w:p>
  <w:p w14:paraId="04AA033C" w14:textId="77777777"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A813D9">
      <w:rPr>
        <w:rFonts w:cs="Arial"/>
        <w:noProof/>
        <w:snapToGrid w:val="0"/>
        <w:sz w:val="12"/>
      </w:rPr>
      <w:t>Document1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14:paraId="094AB6AB" w14:textId="77777777"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124E757F" w14:textId="705E4E3A"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AC6FE2">
      <w:rPr>
        <w:rFonts w:cs="Arial"/>
        <w:noProof/>
        <w:snapToGrid w:val="0"/>
        <w:sz w:val="12"/>
      </w:rPr>
      <w:t>08/09/2022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AC6FE2">
      <w:rPr>
        <w:rFonts w:cs="Arial"/>
        <w:noProof/>
        <w:snapToGrid w:val="0"/>
        <w:sz w:val="12"/>
      </w:rPr>
      <w:t>15:22</w:t>
    </w:r>
    <w:r w:rsidR="00677B98">
      <w:rPr>
        <w:rFonts w:cs="Arial"/>
        <w:snapToGrid w:val="0"/>
        <w:sz w:val="12"/>
      </w:rPr>
      <w:fldChar w:fldCharType="end"/>
    </w:r>
  </w:p>
  <w:p w14:paraId="66FE4587" w14:textId="77777777"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43BE3551" w14:textId="77777777"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295840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E6E76" w14:textId="77777777" w:rsidR="00366D54" w:rsidRDefault="00366D54">
      <w:r>
        <w:separator/>
      </w:r>
    </w:p>
  </w:footnote>
  <w:footnote w:type="continuationSeparator" w:id="0">
    <w:p w14:paraId="7744148A" w14:textId="77777777" w:rsidR="00366D54" w:rsidRDefault="00366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48F9D" w14:textId="77777777"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031DE9">
      <w:rPr>
        <w:sz w:val="24"/>
        <w:szCs w:val="24"/>
      </w:rPr>
      <w:t>DemoMot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 w14:paraId="49172238" w14:textId="77777777">
      <w:trPr>
        <w:trHeight w:val="363"/>
      </w:trPr>
      <w:tc>
        <w:tcPr>
          <w:tcW w:w="1107" w:type="dxa"/>
        </w:tcPr>
        <w:p w14:paraId="1EEED7CC" w14:textId="77777777" w:rsidR="002D28B5" w:rsidRDefault="002D28B5">
          <w:pPr>
            <w:pStyle w:val="En-tte"/>
            <w:rPr>
              <w:sz w:val="2"/>
            </w:rPr>
          </w:pPr>
        </w:p>
        <w:p w14:paraId="4BD9647B" w14:textId="77777777"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6DF0A570" w14:textId="77777777"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14:paraId="4407A2F6" w14:textId="77777777"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74039925" w14:textId="77777777"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14:paraId="178888E6" w14:textId="77777777"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style="width:12.15pt;height:12.1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9340B"/>
    <w:multiLevelType w:val="hybridMultilevel"/>
    <w:tmpl w:val="7D5498E2"/>
    <w:lvl w:ilvl="0" w:tplc="10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83FE4"/>
    <w:multiLevelType w:val="hybridMultilevel"/>
    <w:tmpl w:val="BDF26342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13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2"/>
  </w:num>
  <w:num w:numId="13">
    <w:abstractNumId w:val="14"/>
  </w:num>
  <w:num w:numId="14">
    <w:abstractNumId w:val="2"/>
  </w:num>
  <w:num w:numId="15">
    <w:abstractNumId w:val="11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1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D9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66D54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D683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0D47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13D9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C6FE2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B0C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E4063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633FDA"/>
  <w15:docId w15:val="{FDAF13C0-985C-42D2-A946-1E201214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EE4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F79CE-1F52-4EAE-9B47-618871ED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86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Thomas Rey</dc:creator>
  <cp:lastModifiedBy>Thomas Rey</cp:lastModifiedBy>
  <cp:revision>2</cp:revision>
  <cp:lastPrinted>2012-05-29T06:48:00Z</cp:lastPrinted>
  <dcterms:created xsi:type="dcterms:W3CDTF">2022-09-08T11:57:00Z</dcterms:created>
  <dcterms:modified xsi:type="dcterms:W3CDTF">2022-09-08T13:23:00Z</dcterms:modified>
</cp:coreProperties>
</file>